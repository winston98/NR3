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B90FB" w14:textId="6C46EDB8" w:rsidR="00816216" w:rsidRPr="00E17240" w:rsidRDefault="00041BA4" w:rsidP="00141A4C">
      <w:pPr>
        <w:pStyle w:val="Title"/>
        <w:rPr>
          <w:rFonts w:ascii="Times New Roman" w:hAnsi="Times New Roman" w:cs="Times New Roman"/>
          <w:sz w:val="44"/>
        </w:rPr>
      </w:pPr>
      <w:r w:rsidRPr="00E17240">
        <w:rPr>
          <w:rFonts w:ascii="Times New Roman" w:hAnsi="Times New Roman" w:cs="Times New Roman"/>
          <w:sz w:val="44"/>
        </w:rPr>
        <w:t>Winston Li</w:t>
      </w:r>
    </w:p>
    <w:p w14:paraId="1FD5BFE8" w14:textId="36488947" w:rsidR="00141A4C" w:rsidRPr="003070F9" w:rsidRDefault="00407163" w:rsidP="006502C4">
      <w:pPr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winsli</w:t>
      </w:r>
      <w:r w:rsidR="004B3462" w:rsidRPr="003070F9">
        <w:rPr>
          <w:rFonts w:ascii="Times New Roman" w:hAnsi="Times New Roman" w:cs="Times New Roman"/>
          <w:color w:val="auto"/>
        </w:rPr>
        <w:t>@</w:t>
      </w:r>
      <w:r w:rsidRPr="003070F9">
        <w:rPr>
          <w:rFonts w:ascii="Times New Roman" w:hAnsi="Times New Roman" w:cs="Times New Roman"/>
          <w:color w:val="auto"/>
        </w:rPr>
        <w:t>students.pitzer.edu</w:t>
      </w:r>
      <w:r w:rsidR="004B3462" w:rsidRPr="003070F9">
        <w:rPr>
          <w:rFonts w:ascii="Times New Roman" w:hAnsi="Times New Roman" w:cs="Times New Roman"/>
          <w:color w:val="auto"/>
        </w:rPr>
        <w:t xml:space="preserve"> </w:t>
      </w:r>
      <w:r w:rsidR="00141A4C" w:rsidRPr="003070F9">
        <w:rPr>
          <w:rFonts w:ascii="Times New Roman" w:hAnsi="Times New Roman" w:cs="Times New Roman"/>
          <w:color w:val="auto"/>
        </w:rPr>
        <w:t>| </w:t>
      </w:r>
      <w:r w:rsidR="004B3462" w:rsidRPr="003070F9">
        <w:rPr>
          <w:rFonts w:ascii="Times New Roman" w:hAnsi="Times New Roman" w:cs="Times New Roman"/>
          <w:color w:val="auto"/>
        </w:rPr>
        <w:t>949-677-2606</w:t>
      </w:r>
      <w:r w:rsidR="00141A4C" w:rsidRPr="003070F9">
        <w:rPr>
          <w:rFonts w:ascii="Times New Roman" w:hAnsi="Times New Roman" w:cs="Times New Roman"/>
          <w:color w:val="auto"/>
        </w:rPr>
        <w:t> | </w:t>
      </w:r>
      <w:r w:rsidR="008D7D79" w:rsidRPr="003070F9">
        <w:rPr>
          <w:rFonts w:ascii="Times New Roman" w:hAnsi="Times New Roman" w:cs="Times New Roman"/>
          <w:color w:val="auto"/>
        </w:rPr>
        <w:t>Pitzer College -</w:t>
      </w:r>
      <w:r w:rsidR="008E32AD">
        <w:rPr>
          <w:rFonts w:ascii="Times New Roman" w:hAnsi="Times New Roman" w:cs="Times New Roman"/>
          <w:color w:val="auto"/>
        </w:rPr>
        <w:t xml:space="preserve"> </w:t>
      </w:r>
      <w:r w:rsidR="00A02C9E">
        <w:rPr>
          <w:rFonts w:ascii="Times New Roman" w:hAnsi="Times New Roman" w:cs="Times New Roman"/>
          <w:color w:val="auto"/>
        </w:rPr>
        <w:t>537, 1050 N. Mills Ave</w:t>
      </w:r>
      <w:r w:rsidR="008D7D79" w:rsidRPr="003070F9">
        <w:rPr>
          <w:rFonts w:ascii="Times New Roman" w:hAnsi="Times New Roman" w:cs="Times New Roman"/>
          <w:color w:val="auto"/>
        </w:rPr>
        <w:t>, Claremont, CA 91711</w:t>
      </w:r>
    </w:p>
    <w:p w14:paraId="662FEF23" w14:textId="77777777" w:rsidR="00422DBA" w:rsidRPr="00E17240" w:rsidRDefault="008067DF" w:rsidP="006502C4">
      <w:pPr>
        <w:pStyle w:val="Heading1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alias w:val="Objective:"/>
          <w:tag w:val="Objective:"/>
          <w:id w:val="-731932020"/>
          <w:placeholder>
            <w:docPart w:val="2EF324ED72A749CC80236750B6A90448"/>
          </w:placeholder>
          <w:temporary/>
          <w:showingPlcHdr/>
          <w15:appearance w15:val="hidden"/>
        </w:sdtPr>
        <w:sdtEndPr/>
        <w:sdtContent>
          <w:r w:rsidR="00422DBA" w:rsidRPr="00E17240">
            <w:rPr>
              <w:rFonts w:ascii="Times New Roman" w:hAnsi="Times New Roman" w:cs="Times New Roman"/>
              <w:sz w:val="24"/>
            </w:rPr>
            <w:t>Objective</w:t>
          </w:r>
        </w:sdtContent>
      </w:sdt>
    </w:p>
    <w:p w14:paraId="1B67E0C4" w14:textId="79770976" w:rsidR="002D0136" w:rsidRPr="002D0136" w:rsidRDefault="002D0136" w:rsidP="006502C4">
      <w:pPr>
        <w:rPr>
          <w:rFonts w:ascii="Times New Roman" w:hAnsi="Times New Roman" w:cs="Times New Roman"/>
          <w:color w:val="auto"/>
        </w:rPr>
      </w:pPr>
      <w:r w:rsidRPr="002D0136">
        <w:rPr>
          <w:rFonts w:ascii="Times New Roman" w:hAnsi="Times New Roman" w:cs="Times New Roman"/>
          <w:color w:val="auto"/>
        </w:rPr>
        <w:t xml:space="preserve">Dedicated and team-oriented CS-math joint major seeking a summer internship to apply </w:t>
      </w:r>
      <w:r w:rsidR="00C37237">
        <w:rPr>
          <w:rFonts w:ascii="Times New Roman" w:hAnsi="Times New Roman" w:cs="Times New Roman"/>
          <w:color w:val="auto"/>
        </w:rPr>
        <w:t xml:space="preserve">cloud computing knowledge </w:t>
      </w:r>
      <w:r w:rsidRPr="002D0136">
        <w:rPr>
          <w:rFonts w:ascii="Times New Roman" w:hAnsi="Times New Roman" w:cs="Times New Roman"/>
          <w:color w:val="auto"/>
        </w:rPr>
        <w:t xml:space="preserve">to </w:t>
      </w:r>
      <w:r w:rsidR="00C37237">
        <w:rPr>
          <w:rFonts w:ascii="Times New Roman" w:hAnsi="Times New Roman" w:cs="Times New Roman"/>
          <w:color w:val="auto"/>
        </w:rPr>
        <w:t>meaningful</w:t>
      </w:r>
      <w:r w:rsidRPr="002D0136">
        <w:rPr>
          <w:rFonts w:ascii="Times New Roman" w:hAnsi="Times New Roman" w:cs="Times New Roman"/>
          <w:color w:val="auto"/>
        </w:rPr>
        <w:t xml:space="preserve"> projects </w:t>
      </w:r>
      <w:r w:rsidR="00C37237">
        <w:rPr>
          <w:rFonts w:ascii="Times New Roman" w:hAnsi="Times New Roman" w:cs="Times New Roman"/>
          <w:color w:val="auto"/>
        </w:rPr>
        <w:t xml:space="preserve">and </w:t>
      </w:r>
      <w:r w:rsidR="00611568">
        <w:rPr>
          <w:rFonts w:ascii="Times New Roman" w:hAnsi="Times New Roman" w:cs="Times New Roman"/>
          <w:color w:val="auto"/>
        </w:rPr>
        <w:t>further develop programming skills</w:t>
      </w:r>
      <w:r w:rsidRPr="002D0136">
        <w:rPr>
          <w:rFonts w:ascii="Times New Roman" w:hAnsi="Times New Roman" w:cs="Times New Roman"/>
          <w:color w:val="auto"/>
        </w:rPr>
        <w:t>.</w:t>
      </w:r>
    </w:p>
    <w:p w14:paraId="11770B75" w14:textId="229DD101" w:rsidR="00422DBA" w:rsidRPr="00E17240" w:rsidRDefault="00422DBA" w:rsidP="006502C4">
      <w:pPr>
        <w:pStyle w:val="Heading1"/>
        <w:rPr>
          <w:rFonts w:ascii="Times New Roman" w:eastAsiaTheme="minorEastAsia" w:hAnsi="Times New Roman" w:cs="Times New Roman"/>
          <w:color w:val="auto"/>
          <w:sz w:val="20"/>
          <w:szCs w:val="22"/>
        </w:rPr>
      </w:pPr>
      <w:r w:rsidRPr="00E17240">
        <w:rPr>
          <w:rFonts w:ascii="Times New Roman" w:hAnsi="Times New Roman" w:cs="Times New Roman"/>
          <w:sz w:val="24"/>
        </w:rPr>
        <w:t>E</w:t>
      </w:r>
      <w:r w:rsidR="00041BA4" w:rsidRPr="00E17240">
        <w:rPr>
          <w:rFonts w:ascii="Times New Roman" w:hAnsi="Times New Roman" w:cs="Times New Roman"/>
          <w:sz w:val="24"/>
        </w:rPr>
        <w:t>ducation</w:t>
      </w:r>
    </w:p>
    <w:p w14:paraId="1EFF488B" w14:textId="03D29E5C" w:rsidR="00422DBA" w:rsidRPr="00E17240" w:rsidRDefault="00041BA4" w:rsidP="006502C4">
      <w:pPr>
        <w:pStyle w:val="Heading2"/>
        <w:rPr>
          <w:rFonts w:ascii="Times New Roman" w:hAnsi="Times New Roman" w:cs="Times New Roman"/>
          <w:color w:val="auto"/>
        </w:rPr>
      </w:pPr>
      <w:r w:rsidRPr="00E17240">
        <w:rPr>
          <w:rFonts w:ascii="Times New Roman" w:hAnsi="Times New Roman" w:cs="Times New Roman"/>
          <w:color w:val="auto"/>
        </w:rPr>
        <w:t>Pitzer Co</w:t>
      </w:r>
      <w:r w:rsidR="00422DBA" w:rsidRPr="00E17240">
        <w:rPr>
          <w:rFonts w:ascii="Times New Roman" w:hAnsi="Times New Roman" w:cs="Times New Roman"/>
          <w:color w:val="auto"/>
        </w:rPr>
        <w:t>llege</w:t>
      </w:r>
      <w:r w:rsidRPr="00E17240">
        <w:rPr>
          <w:rFonts w:ascii="Times New Roman" w:hAnsi="Times New Roman" w:cs="Times New Roman"/>
          <w:color w:val="auto"/>
        </w:rPr>
        <w:t xml:space="preserve"> </w:t>
      </w:r>
      <w:r w:rsidR="00422DBA" w:rsidRPr="00E17240">
        <w:rPr>
          <w:rFonts w:ascii="Times New Roman" w:hAnsi="Times New Roman" w:cs="Times New Roman"/>
          <w:color w:val="auto"/>
        </w:rPr>
        <w:t xml:space="preserve">| </w:t>
      </w:r>
      <w:r w:rsidRPr="00E17240">
        <w:rPr>
          <w:rFonts w:ascii="Times New Roman" w:hAnsi="Times New Roman" w:cs="Times New Roman"/>
          <w:color w:val="auto"/>
        </w:rPr>
        <w:t>Class</w:t>
      </w:r>
      <w:r w:rsidR="00422DBA" w:rsidRPr="00E17240">
        <w:rPr>
          <w:rFonts w:ascii="Times New Roman" w:hAnsi="Times New Roman" w:cs="Times New Roman"/>
          <w:color w:val="auto"/>
        </w:rPr>
        <w:t xml:space="preserve"> of 2020</w:t>
      </w:r>
    </w:p>
    <w:p w14:paraId="428EC973" w14:textId="451B917F" w:rsidR="00422DBA" w:rsidRPr="000C030D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 xml:space="preserve">Computer Science &amp; Mathematics Joint Major at </w:t>
      </w:r>
      <w:r w:rsidRPr="00A806A4">
        <w:rPr>
          <w:rFonts w:ascii="Times New Roman" w:hAnsi="Times New Roman" w:cs="Times New Roman"/>
          <w:color w:val="auto"/>
          <w:u w:val="single"/>
        </w:rPr>
        <w:t>Harvey Mudd</w:t>
      </w:r>
    </w:p>
    <w:p w14:paraId="4DA99D10" w14:textId="0788A6E8" w:rsidR="000C030D" w:rsidRPr="003070F9" w:rsidRDefault="000C030D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Economics Minor</w:t>
      </w:r>
    </w:p>
    <w:p w14:paraId="7AD30928" w14:textId="02084021" w:rsidR="00422DBA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GPA: 3.83</w:t>
      </w:r>
    </w:p>
    <w:p w14:paraId="1FCDF237" w14:textId="31B9C07E" w:rsidR="008E32AD" w:rsidRPr="003070F9" w:rsidRDefault="008E32AD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 xml:space="preserve">Varsity football player, SCIAC </w:t>
      </w:r>
      <w:r w:rsidR="00D05BC8">
        <w:rPr>
          <w:rFonts w:ascii="Times New Roman" w:hAnsi="Times New Roman" w:cs="Times New Roman"/>
          <w:color w:val="auto"/>
        </w:rPr>
        <w:t xml:space="preserve">All </w:t>
      </w:r>
      <w:r w:rsidRPr="003070F9">
        <w:rPr>
          <w:rFonts w:ascii="Times New Roman" w:hAnsi="Times New Roman" w:cs="Times New Roman"/>
          <w:color w:val="auto"/>
        </w:rPr>
        <w:t>Academic Team</w:t>
      </w:r>
    </w:p>
    <w:p w14:paraId="45717CD1" w14:textId="77777777" w:rsidR="00E529CD" w:rsidRDefault="008D7D79" w:rsidP="006502C4">
      <w:pPr>
        <w:pStyle w:val="ListBullet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auto"/>
        </w:rPr>
      </w:pPr>
      <w:r w:rsidRPr="00E529CD">
        <w:rPr>
          <w:rFonts w:ascii="Times New Roman" w:hAnsi="Times New Roman" w:cs="Times New Roman"/>
          <w:color w:val="auto"/>
        </w:rPr>
        <w:t>Related completed courses:</w:t>
      </w:r>
      <w:r w:rsidR="000C030D" w:rsidRPr="00E529CD">
        <w:rPr>
          <w:rFonts w:ascii="Times New Roman" w:hAnsi="Times New Roman" w:cs="Times New Roman"/>
          <w:color w:val="auto"/>
        </w:rPr>
        <w:t xml:space="preserve"> </w:t>
      </w:r>
    </w:p>
    <w:p w14:paraId="6D741952" w14:textId="77777777" w:rsidR="00E529CD" w:rsidRDefault="00422DBA" w:rsidP="006502C4">
      <w:pPr>
        <w:pStyle w:val="ListBullet"/>
        <w:numPr>
          <w:ilvl w:val="3"/>
          <w:numId w:val="24"/>
        </w:numPr>
        <w:spacing w:line="240" w:lineRule="auto"/>
        <w:rPr>
          <w:rFonts w:ascii="Times New Roman" w:hAnsi="Times New Roman" w:cs="Times New Roman"/>
          <w:color w:val="auto"/>
        </w:rPr>
      </w:pPr>
      <w:r w:rsidRPr="00E529CD">
        <w:rPr>
          <w:rFonts w:ascii="Times New Roman" w:hAnsi="Times New Roman" w:cs="Times New Roman"/>
          <w:color w:val="auto"/>
        </w:rPr>
        <w:t xml:space="preserve">Introduction </w:t>
      </w:r>
      <w:r w:rsidR="00104B68" w:rsidRPr="00E529CD">
        <w:rPr>
          <w:rFonts w:ascii="Times New Roman" w:hAnsi="Times New Roman" w:cs="Times New Roman"/>
          <w:color w:val="auto"/>
        </w:rPr>
        <w:t>to</w:t>
      </w:r>
      <w:r w:rsidRPr="00E529CD">
        <w:rPr>
          <w:rFonts w:ascii="Times New Roman" w:hAnsi="Times New Roman" w:cs="Times New Roman"/>
          <w:color w:val="auto"/>
        </w:rPr>
        <w:t xml:space="preserve"> Computer Science</w:t>
      </w:r>
      <w:r w:rsidR="00104B68" w:rsidRPr="00E529CD">
        <w:rPr>
          <w:rFonts w:ascii="Times New Roman" w:hAnsi="Times New Roman" w:cs="Times New Roman"/>
          <w:color w:val="auto"/>
        </w:rPr>
        <w:t>, Principles of Computer Science</w:t>
      </w:r>
    </w:p>
    <w:p w14:paraId="25590534" w14:textId="3B213AFD" w:rsidR="00E529CD" w:rsidRDefault="00422DBA" w:rsidP="006502C4">
      <w:pPr>
        <w:pStyle w:val="ListBullet"/>
        <w:numPr>
          <w:ilvl w:val="3"/>
          <w:numId w:val="24"/>
        </w:numPr>
        <w:spacing w:line="240" w:lineRule="auto"/>
        <w:rPr>
          <w:rFonts w:ascii="Times New Roman" w:hAnsi="Times New Roman" w:cs="Times New Roman"/>
          <w:color w:val="auto"/>
        </w:rPr>
      </w:pPr>
      <w:r w:rsidRPr="00E529CD">
        <w:rPr>
          <w:rFonts w:ascii="Times New Roman" w:hAnsi="Times New Roman" w:cs="Times New Roman"/>
          <w:color w:val="auto"/>
        </w:rPr>
        <w:t>Linear Algebra, Multi-variable Calculus</w:t>
      </w:r>
      <w:r w:rsidR="008D7D79" w:rsidRPr="00E529CD">
        <w:rPr>
          <w:rFonts w:ascii="Times New Roman" w:hAnsi="Times New Roman" w:cs="Times New Roman"/>
          <w:color w:val="auto"/>
        </w:rPr>
        <w:t>, Discrete Mathematics</w:t>
      </w:r>
      <w:r w:rsidR="000C030D" w:rsidRPr="00E529CD">
        <w:rPr>
          <w:rFonts w:ascii="Times New Roman" w:hAnsi="Times New Roman" w:cs="Times New Roman"/>
          <w:color w:val="auto"/>
        </w:rPr>
        <w:t xml:space="preserve">, </w:t>
      </w:r>
      <w:r w:rsidR="003E67C9">
        <w:rPr>
          <w:rFonts w:ascii="Times New Roman" w:hAnsi="Times New Roman" w:cs="Times New Roman"/>
          <w:color w:val="auto"/>
        </w:rPr>
        <w:t>Real Analysis</w:t>
      </w:r>
    </w:p>
    <w:p w14:paraId="6A3EE78E" w14:textId="630DD95F" w:rsidR="008D7D79" w:rsidRPr="00E529CD" w:rsidRDefault="00104B68" w:rsidP="006502C4">
      <w:pPr>
        <w:pStyle w:val="ListBullet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auto"/>
        </w:rPr>
      </w:pPr>
      <w:r w:rsidRPr="00E529CD">
        <w:rPr>
          <w:rFonts w:ascii="Times New Roman" w:hAnsi="Times New Roman" w:cs="Times New Roman"/>
          <w:color w:val="auto"/>
        </w:rPr>
        <w:t>Planned</w:t>
      </w:r>
      <w:r w:rsidR="003070F9" w:rsidRPr="00E529CD">
        <w:rPr>
          <w:rFonts w:ascii="Times New Roman" w:hAnsi="Times New Roman" w:cs="Times New Roman"/>
          <w:color w:val="auto"/>
        </w:rPr>
        <w:t xml:space="preserve"> courses: </w:t>
      </w:r>
      <w:r w:rsidRPr="00E529CD">
        <w:rPr>
          <w:rFonts w:ascii="Times New Roman" w:hAnsi="Times New Roman" w:cs="Times New Roman"/>
          <w:color w:val="auto"/>
        </w:rPr>
        <w:t>Data Structures &amp; Programming</w:t>
      </w:r>
      <w:r w:rsidR="008D7D79" w:rsidRPr="00E529CD">
        <w:rPr>
          <w:rFonts w:ascii="Times New Roman" w:hAnsi="Times New Roman" w:cs="Times New Roman"/>
          <w:color w:val="auto"/>
        </w:rPr>
        <w:t xml:space="preserve">, </w:t>
      </w:r>
      <w:r w:rsidRPr="00E529CD">
        <w:rPr>
          <w:rFonts w:ascii="Times New Roman" w:hAnsi="Times New Roman" w:cs="Times New Roman"/>
          <w:color w:val="auto"/>
        </w:rPr>
        <w:t>Computability &amp; Logic</w:t>
      </w:r>
      <w:r w:rsidR="00FA2FC9" w:rsidRPr="00E529CD">
        <w:rPr>
          <w:rFonts w:ascii="Times New Roman" w:hAnsi="Times New Roman" w:cs="Times New Roman"/>
          <w:color w:val="auto"/>
        </w:rPr>
        <w:t>, Differential Equations</w:t>
      </w:r>
    </w:p>
    <w:p w14:paraId="6CE5008E" w14:textId="37E72282" w:rsidR="00422DBA" w:rsidRPr="00E17240" w:rsidRDefault="00041BA4" w:rsidP="006502C4">
      <w:pPr>
        <w:pStyle w:val="Heading2"/>
        <w:rPr>
          <w:rFonts w:ascii="Times New Roman" w:hAnsi="Times New Roman" w:cs="Times New Roman"/>
          <w:color w:val="auto"/>
        </w:rPr>
      </w:pPr>
      <w:r w:rsidRPr="00E17240">
        <w:rPr>
          <w:rFonts w:ascii="Times New Roman" w:hAnsi="Times New Roman" w:cs="Times New Roman"/>
          <w:color w:val="auto"/>
        </w:rPr>
        <w:t>Northwood High School | G</w:t>
      </w:r>
      <w:r w:rsidR="00422DBA" w:rsidRPr="00E17240">
        <w:rPr>
          <w:rFonts w:ascii="Times New Roman" w:hAnsi="Times New Roman" w:cs="Times New Roman"/>
          <w:color w:val="auto"/>
        </w:rPr>
        <w:t>raduated 2016</w:t>
      </w:r>
    </w:p>
    <w:p w14:paraId="28533A74" w14:textId="48DBC39B" w:rsidR="00422DBA" w:rsidRPr="003070F9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GPA: 4.2</w:t>
      </w:r>
      <w:r w:rsidR="00041BA4" w:rsidRPr="003070F9">
        <w:rPr>
          <w:rFonts w:ascii="Times New Roman" w:hAnsi="Times New Roman" w:cs="Times New Roman"/>
          <w:color w:val="auto"/>
        </w:rPr>
        <w:t>0</w:t>
      </w:r>
    </w:p>
    <w:p w14:paraId="1BF63927" w14:textId="77777777" w:rsidR="00422DBA" w:rsidRPr="003070F9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Senior scholar athlete of the year, City of Irvine, 2016</w:t>
      </w:r>
    </w:p>
    <w:p w14:paraId="4FFB4BCF" w14:textId="77777777" w:rsidR="00422DBA" w:rsidRPr="003070F9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President &amp; Co-founder of Northwood eSports Club</w:t>
      </w:r>
    </w:p>
    <w:p w14:paraId="76981857" w14:textId="77777777" w:rsidR="006270A9" w:rsidRPr="003070F9" w:rsidRDefault="00422DBA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Four-year tri-sport athlete: track &amp; field, soccer, football</w:t>
      </w:r>
    </w:p>
    <w:sdt>
      <w:sdtPr>
        <w:rPr>
          <w:rFonts w:ascii="Times New Roman" w:hAnsi="Times New Roman" w:cs="Times New Roman"/>
          <w:sz w:val="24"/>
        </w:rPr>
        <w:alias w:val="Skills &amp; Abilities:"/>
        <w:tag w:val="Skills &amp; Abilities:"/>
        <w:id w:val="458624136"/>
        <w:placeholder>
          <w:docPart w:val="B3267312436F488E9C27E0612D09587C"/>
        </w:placeholder>
        <w:temporary/>
        <w:showingPlcHdr/>
        <w15:appearance w15:val="hidden"/>
      </w:sdtPr>
      <w:sdtEndPr/>
      <w:sdtContent>
        <w:p w14:paraId="43EAC122" w14:textId="77777777" w:rsidR="00BE29D0" w:rsidRPr="00E17240" w:rsidRDefault="00BE29D0" w:rsidP="006502C4">
          <w:pPr>
            <w:pStyle w:val="Heading1"/>
            <w:rPr>
              <w:rFonts w:ascii="Times New Roman" w:hAnsi="Times New Roman" w:cs="Times New Roman"/>
              <w:sz w:val="24"/>
            </w:rPr>
          </w:pPr>
          <w:r w:rsidRPr="00E17240">
            <w:rPr>
              <w:rFonts w:ascii="Times New Roman" w:hAnsi="Times New Roman" w:cs="Times New Roman"/>
              <w:sz w:val="24"/>
            </w:rPr>
            <w:t>Skills &amp; Abilities</w:t>
          </w:r>
        </w:p>
      </w:sdtContent>
    </w:sdt>
    <w:p w14:paraId="20001530" w14:textId="77777777" w:rsidR="00BE29D0" w:rsidRPr="00E17240" w:rsidRDefault="00BE29D0" w:rsidP="006502C4">
      <w:pPr>
        <w:pStyle w:val="Heading2"/>
        <w:rPr>
          <w:rFonts w:ascii="Times New Roman" w:hAnsi="Times New Roman" w:cs="Times New Roman"/>
          <w:color w:val="auto"/>
        </w:rPr>
      </w:pPr>
      <w:r w:rsidRPr="00E17240">
        <w:rPr>
          <w:rFonts w:ascii="Times New Roman" w:hAnsi="Times New Roman" w:cs="Times New Roman"/>
          <w:color w:val="auto"/>
        </w:rPr>
        <w:t>Programming</w:t>
      </w:r>
    </w:p>
    <w:p w14:paraId="3E399221" w14:textId="77777777" w:rsidR="006B6A2E" w:rsidRPr="005E59FF" w:rsidRDefault="006B6A2E" w:rsidP="006502C4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5E59FF">
        <w:rPr>
          <w:rFonts w:ascii="Times New Roman" w:hAnsi="Times New Roman" w:cs="Times New Roman"/>
          <w:color w:val="000000" w:themeColor="text1"/>
          <w:u w:val="single"/>
        </w:rPr>
        <w:t xml:space="preserve">Certified AWS Developer Associate </w:t>
      </w:r>
    </w:p>
    <w:p w14:paraId="41A7BE9A" w14:textId="77777777" w:rsidR="006B6A2E" w:rsidRPr="003070F9" w:rsidRDefault="006B6A2E" w:rsidP="006502C4">
      <w:pPr>
        <w:pStyle w:val="ListBullet"/>
        <w:numPr>
          <w:ilvl w:val="3"/>
          <w:numId w:val="25"/>
        </w:numPr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Certification completed August 2017</w:t>
      </w:r>
    </w:p>
    <w:p w14:paraId="5B47DFC7" w14:textId="77777777" w:rsidR="006B6A2E" w:rsidRPr="003070F9" w:rsidRDefault="006B6A2E" w:rsidP="006502C4">
      <w:pPr>
        <w:pStyle w:val="ListBullet"/>
        <w:numPr>
          <w:ilvl w:val="3"/>
          <w:numId w:val="25"/>
        </w:numPr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Validation Number: F51X12VCKN141PKQ</w:t>
      </w:r>
    </w:p>
    <w:p w14:paraId="6F60BA38" w14:textId="2D21A95F" w:rsidR="006B6A2E" w:rsidRPr="003070F9" w:rsidRDefault="006B6A2E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Proficient in Java</w:t>
      </w:r>
      <w:r w:rsidR="003E67C9">
        <w:rPr>
          <w:rFonts w:ascii="Times New Roman" w:hAnsi="Times New Roman" w:cs="Times New Roman"/>
          <w:color w:val="auto"/>
        </w:rPr>
        <w:t>, C++, and</w:t>
      </w:r>
      <w:r w:rsidRPr="003070F9">
        <w:rPr>
          <w:rFonts w:ascii="Times New Roman" w:hAnsi="Times New Roman" w:cs="Times New Roman"/>
          <w:color w:val="auto"/>
        </w:rPr>
        <w:t xml:space="preserve"> Python</w:t>
      </w:r>
    </w:p>
    <w:p w14:paraId="6CD4E9E1" w14:textId="4A4D149B" w:rsidR="005C4538" w:rsidRPr="003070F9" w:rsidRDefault="006502C4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Knowledge of cloud architecture</w:t>
      </w:r>
    </w:p>
    <w:p w14:paraId="62B43619" w14:textId="2F6D0C34" w:rsidR="00A43AC6" w:rsidRPr="003070F9" w:rsidRDefault="00BE29D0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Native-level fluency in Mandarin</w:t>
      </w:r>
    </w:p>
    <w:p w14:paraId="368C58A4" w14:textId="77777777" w:rsidR="00D87AEF" w:rsidRPr="00E17240" w:rsidRDefault="00D87AEF" w:rsidP="006502C4">
      <w:pPr>
        <w:pStyle w:val="Heading1"/>
        <w:rPr>
          <w:rFonts w:ascii="Times New Roman" w:hAnsi="Times New Roman" w:cs="Times New Roman"/>
          <w:sz w:val="24"/>
        </w:rPr>
      </w:pPr>
      <w:r w:rsidRPr="00E17240">
        <w:rPr>
          <w:rFonts w:ascii="Times New Roman" w:hAnsi="Times New Roman" w:cs="Times New Roman"/>
          <w:sz w:val="24"/>
        </w:rPr>
        <w:t>Work Experience</w:t>
      </w:r>
    </w:p>
    <w:p w14:paraId="41315336" w14:textId="19537EB9" w:rsidR="00D87AEF" w:rsidRPr="00E17240" w:rsidRDefault="00041BA4" w:rsidP="006502C4">
      <w:pPr>
        <w:pStyle w:val="Heading2"/>
        <w:rPr>
          <w:rFonts w:ascii="Times New Roman" w:hAnsi="Times New Roman" w:cs="Times New Roman"/>
          <w:color w:val="auto"/>
        </w:rPr>
      </w:pPr>
      <w:r w:rsidRPr="00E17240">
        <w:rPr>
          <w:rFonts w:ascii="Times New Roman" w:hAnsi="Times New Roman" w:cs="Times New Roman"/>
          <w:color w:val="auto"/>
        </w:rPr>
        <w:t>AWS D</w:t>
      </w:r>
      <w:r w:rsidR="000C068E" w:rsidRPr="00E17240">
        <w:rPr>
          <w:rFonts w:ascii="Times New Roman" w:hAnsi="Times New Roman" w:cs="Times New Roman"/>
          <w:color w:val="auto"/>
        </w:rPr>
        <w:t>evops</w:t>
      </w:r>
      <w:r w:rsidRPr="00E17240">
        <w:rPr>
          <w:rFonts w:ascii="Times New Roman" w:hAnsi="Times New Roman" w:cs="Times New Roman"/>
          <w:color w:val="auto"/>
        </w:rPr>
        <w:t xml:space="preserve"> Associate</w:t>
      </w:r>
      <w:r w:rsidR="009A3867" w:rsidRPr="00E17240">
        <w:rPr>
          <w:rFonts w:ascii="Times New Roman" w:hAnsi="Times New Roman" w:cs="Times New Roman"/>
          <w:color w:val="auto"/>
        </w:rPr>
        <w:t xml:space="preserve"> Consultant</w:t>
      </w:r>
      <w:r w:rsidR="001C17EB">
        <w:rPr>
          <w:rFonts w:ascii="Times New Roman" w:hAnsi="Times New Roman" w:cs="Times New Roman"/>
          <w:color w:val="auto"/>
        </w:rPr>
        <w:t xml:space="preserve"> at IoT Systems</w:t>
      </w:r>
      <w:r w:rsidRPr="00E17240">
        <w:rPr>
          <w:rFonts w:ascii="Times New Roman" w:hAnsi="Times New Roman" w:cs="Times New Roman"/>
          <w:color w:val="auto"/>
        </w:rPr>
        <w:t xml:space="preserve"> | July 2017 - Present</w:t>
      </w:r>
    </w:p>
    <w:p w14:paraId="3887728B" w14:textId="48DE8784" w:rsidR="001C17EB" w:rsidRDefault="001C17EB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</w:t>
      </w:r>
      <w:r w:rsidR="00A43AC6" w:rsidRPr="003070F9">
        <w:rPr>
          <w:rFonts w:ascii="Times New Roman" w:hAnsi="Times New Roman" w:cs="Times New Roman"/>
          <w:color w:val="auto"/>
        </w:rPr>
        <w:t xml:space="preserve">ndustrial IoT </w:t>
      </w:r>
      <w:r>
        <w:rPr>
          <w:rFonts w:ascii="Times New Roman" w:hAnsi="Times New Roman" w:cs="Times New Roman"/>
          <w:color w:val="auto"/>
        </w:rPr>
        <w:t>control and monitoring software</w:t>
      </w:r>
      <w:r w:rsidR="00432841">
        <w:rPr>
          <w:rFonts w:ascii="Times New Roman" w:hAnsi="Times New Roman" w:cs="Times New Roman"/>
          <w:color w:val="auto"/>
        </w:rPr>
        <w:t xml:space="preserve"> </w:t>
      </w:r>
      <w:r w:rsidR="003E67C9">
        <w:rPr>
          <w:rFonts w:ascii="Times New Roman" w:hAnsi="Times New Roman" w:cs="Times New Roman"/>
          <w:color w:val="auto"/>
        </w:rPr>
        <w:t>built on AWS</w:t>
      </w:r>
      <w:bookmarkStart w:id="0" w:name="_GoBack"/>
      <w:bookmarkEnd w:id="0"/>
    </w:p>
    <w:p w14:paraId="2E4DB2AF" w14:textId="6EECA498" w:rsidR="001C17EB" w:rsidRPr="001C17EB" w:rsidRDefault="001C17EB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Responsibilities: software support engineer for test units in Chinese factory</w:t>
      </w:r>
    </w:p>
    <w:p w14:paraId="59B8AE19" w14:textId="743BACED" w:rsidR="00432841" w:rsidRDefault="00432841" w:rsidP="006502C4">
      <w:pPr>
        <w:pStyle w:val="Heading2"/>
        <w:rPr>
          <w:rFonts w:ascii="Times New Roman" w:hAnsi="Times New Roman" w:cs="Times New Roman"/>
        </w:rPr>
      </w:pPr>
      <w:r w:rsidRPr="00432841">
        <w:rPr>
          <w:rFonts w:ascii="Times New Roman" w:hAnsi="Times New Roman" w:cs="Times New Roman"/>
        </w:rPr>
        <w:t xml:space="preserve">Software Engineering Intern </w:t>
      </w:r>
      <w:r w:rsidR="001C17EB">
        <w:rPr>
          <w:rFonts w:ascii="Times New Roman" w:hAnsi="Times New Roman" w:cs="Times New Roman"/>
        </w:rPr>
        <w:t>at</w:t>
      </w:r>
      <w:r w:rsidRPr="00432841">
        <w:rPr>
          <w:rFonts w:ascii="Times New Roman" w:hAnsi="Times New Roman" w:cs="Times New Roman"/>
        </w:rPr>
        <w:t xml:space="preserve"> NR3</w:t>
      </w:r>
      <w:r>
        <w:rPr>
          <w:rFonts w:ascii="Times New Roman" w:hAnsi="Times New Roman" w:cs="Times New Roman"/>
        </w:rPr>
        <w:t xml:space="preserve"> | November 2017 - Present</w:t>
      </w:r>
    </w:p>
    <w:p w14:paraId="36828F5F" w14:textId="304AB56C" w:rsidR="001C17EB" w:rsidRPr="001C17EB" w:rsidRDefault="001C17EB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1C17EB">
        <w:rPr>
          <w:rFonts w:ascii="Times New Roman" w:hAnsi="Times New Roman" w:cs="Times New Roman"/>
          <w:color w:val="auto"/>
        </w:rPr>
        <w:t>Using pyrolysis to process organic waste, reduce emissions, and generate natural gas</w:t>
      </w:r>
    </w:p>
    <w:p w14:paraId="090AA777" w14:textId="47E5B5BF" w:rsidR="00156DBB" w:rsidRPr="001C17EB" w:rsidRDefault="001C17EB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1C17EB">
        <w:rPr>
          <w:rFonts w:ascii="Times New Roman" w:hAnsi="Times New Roman" w:cs="Times New Roman"/>
          <w:color w:val="auto"/>
        </w:rPr>
        <w:t xml:space="preserve">Responsibilities: </w:t>
      </w:r>
      <w:r w:rsidR="00087592">
        <w:rPr>
          <w:rFonts w:ascii="Times New Roman" w:hAnsi="Times New Roman" w:cs="Times New Roman"/>
          <w:color w:val="auto"/>
        </w:rPr>
        <w:t>d</w:t>
      </w:r>
      <w:r w:rsidR="00611568" w:rsidRPr="001C17EB">
        <w:rPr>
          <w:rFonts w:ascii="Times New Roman" w:hAnsi="Times New Roman" w:cs="Times New Roman"/>
          <w:color w:val="auto"/>
        </w:rPr>
        <w:t xml:space="preserve">esign </w:t>
      </w:r>
      <w:r w:rsidRPr="001C17EB">
        <w:rPr>
          <w:rFonts w:ascii="Times New Roman" w:hAnsi="Times New Roman" w:cs="Times New Roman"/>
          <w:color w:val="auto"/>
        </w:rPr>
        <w:t>and develop</w:t>
      </w:r>
      <w:r w:rsidR="00087592">
        <w:rPr>
          <w:rFonts w:ascii="Times New Roman" w:hAnsi="Times New Roman" w:cs="Times New Roman"/>
          <w:color w:val="auto"/>
        </w:rPr>
        <w:t>ment of</w:t>
      </w:r>
      <w:r w:rsidRPr="001C17EB">
        <w:rPr>
          <w:rFonts w:ascii="Times New Roman" w:hAnsi="Times New Roman" w:cs="Times New Roman"/>
          <w:color w:val="auto"/>
        </w:rPr>
        <w:t xml:space="preserve"> a </w:t>
      </w:r>
      <w:r w:rsidR="00611568" w:rsidRPr="001C17EB">
        <w:rPr>
          <w:rFonts w:ascii="Times New Roman" w:hAnsi="Times New Roman" w:cs="Times New Roman"/>
          <w:color w:val="auto"/>
        </w:rPr>
        <w:t>data ingestion</w:t>
      </w:r>
      <w:r w:rsidRPr="001C17EB">
        <w:rPr>
          <w:rFonts w:ascii="Times New Roman" w:hAnsi="Times New Roman" w:cs="Times New Roman"/>
          <w:color w:val="auto"/>
        </w:rPr>
        <w:t xml:space="preserve"> and</w:t>
      </w:r>
      <w:r w:rsidR="00611568" w:rsidRPr="001C17EB">
        <w:rPr>
          <w:rFonts w:ascii="Times New Roman" w:hAnsi="Times New Roman" w:cs="Times New Roman"/>
          <w:color w:val="auto"/>
        </w:rPr>
        <w:t xml:space="preserve"> storage</w:t>
      </w:r>
      <w:r w:rsidRPr="001C17EB">
        <w:rPr>
          <w:rFonts w:ascii="Times New Roman" w:hAnsi="Times New Roman" w:cs="Times New Roman"/>
          <w:color w:val="auto"/>
        </w:rPr>
        <w:t xml:space="preserve"> system on AWS for validation of emissions reduction credits</w:t>
      </w:r>
    </w:p>
    <w:p w14:paraId="59A9B963" w14:textId="30C93C04" w:rsidR="006B6A2E" w:rsidRPr="00E17240" w:rsidRDefault="00041BA4" w:rsidP="006502C4">
      <w:pPr>
        <w:pStyle w:val="Heading2"/>
        <w:rPr>
          <w:rFonts w:ascii="Times New Roman" w:hAnsi="Times New Roman" w:cs="Times New Roman"/>
          <w:color w:val="auto"/>
        </w:rPr>
      </w:pPr>
      <w:r w:rsidRPr="00E17240">
        <w:rPr>
          <w:rFonts w:ascii="Times New Roman" w:hAnsi="Times New Roman" w:cs="Times New Roman"/>
          <w:color w:val="auto"/>
        </w:rPr>
        <w:t>Volunteer at OC M</w:t>
      </w:r>
      <w:r w:rsidR="006B6A2E" w:rsidRPr="00E17240">
        <w:rPr>
          <w:rFonts w:ascii="Times New Roman" w:hAnsi="Times New Roman" w:cs="Times New Roman"/>
          <w:color w:val="auto"/>
        </w:rPr>
        <w:t>us</w:t>
      </w:r>
      <w:r w:rsidRPr="00E17240">
        <w:rPr>
          <w:rFonts w:ascii="Times New Roman" w:hAnsi="Times New Roman" w:cs="Times New Roman"/>
          <w:color w:val="auto"/>
        </w:rPr>
        <w:t>eum of Heritage and A</w:t>
      </w:r>
      <w:r w:rsidR="006B6A2E" w:rsidRPr="00E17240">
        <w:rPr>
          <w:rFonts w:ascii="Times New Roman" w:hAnsi="Times New Roman" w:cs="Times New Roman"/>
          <w:color w:val="auto"/>
        </w:rPr>
        <w:t>viation</w:t>
      </w:r>
      <w:r w:rsidRPr="00E17240">
        <w:rPr>
          <w:rFonts w:ascii="Times New Roman" w:hAnsi="Times New Roman" w:cs="Times New Roman"/>
          <w:color w:val="auto"/>
        </w:rPr>
        <w:t xml:space="preserve"> | Summer 2014 &amp; 2015</w:t>
      </w:r>
    </w:p>
    <w:p w14:paraId="4BF17A29" w14:textId="77777777" w:rsidR="006B6A2E" w:rsidRPr="003070F9" w:rsidRDefault="006B6A2E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Assisted in the restoration of a WWII-era navy bomber</w:t>
      </w:r>
    </w:p>
    <w:p w14:paraId="09E85FDF" w14:textId="77777777" w:rsidR="006B6A2E" w:rsidRPr="003070F9" w:rsidRDefault="006B6A2E" w:rsidP="006502C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 w:rsidRPr="003070F9">
        <w:rPr>
          <w:rFonts w:ascii="Times New Roman" w:hAnsi="Times New Roman" w:cs="Times New Roman"/>
          <w:color w:val="auto"/>
        </w:rPr>
        <w:t>Responsibilities: fork lift operation, installing/removing rivets, sand blasting, painting, sanding, etc.</w:t>
      </w:r>
    </w:p>
    <w:sectPr w:rsidR="006B6A2E" w:rsidRPr="003070F9" w:rsidSect="00A200A2"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436DD" w14:textId="77777777" w:rsidR="008067DF" w:rsidRDefault="008067DF">
      <w:pPr>
        <w:spacing w:after="0"/>
      </w:pPr>
      <w:r>
        <w:separator/>
      </w:r>
    </w:p>
  </w:endnote>
  <w:endnote w:type="continuationSeparator" w:id="0">
    <w:p w14:paraId="11A09EEC" w14:textId="77777777" w:rsidR="008067DF" w:rsidRDefault="008067DF">
      <w:pPr>
        <w:spacing w:after="0"/>
      </w:pPr>
      <w:r>
        <w:continuationSeparator/>
      </w:r>
    </w:p>
  </w:endnote>
  <w:endnote w:type="continuationNotice" w:id="1">
    <w:p w14:paraId="6BD32449" w14:textId="77777777" w:rsidR="008067DF" w:rsidRDefault="008067D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6C87" w14:textId="77777777" w:rsidR="008067DF" w:rsidRDefault="008067DF">
      <w:pPr>
        <w:spacing w:after="0"/>
      </w:pPr>
      <w:r>
        <w:separator/>
      </w:r>
    </w:p>
  </w:footnote>
  <w:footnote w:type="continuationSeparator" w:id="0">
    <w:p w14:paraId="681D3B1E" w14:textId="77777777" w:rsidR="008067DF" w:rsidRDefault="008067DF">
      <w:pPr>
        <w:spacing w:after="0"/>
      </w:pPr>
      <w:r>
        <w:continuationSeparator/>
      </w:r>
    </w:p>
  </w:footnote>
  <w:footnote w:type="continuationNotice" w:id="1">
    <w:p w14:paraId="5CBAA750" w14:textId="77777777" w:rsidR="008067DF" w:rsidRDefault="008067D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6A85A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18803B6A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"/>
        </w:tabs>
        <w:ind w:left="18" w:hanging="216"/>
      </w:pPr>
      <w:rPr>
        <w:rFonts w:ascii="Wingdings" w:hAnsi="Wingdings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82"/>
        </w:tabs>
        <w:ind w:left="88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14"/>
        </w:tabs>
        <w:ind w:left="131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46"/>
        </w:tabs>
        <w:ind w:left="174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78"/>
        </w:tabs>
        <w:ind w:left="217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0"/>
        </w:tabs>
        <w:ind w:left="261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042"/>
        </w:tabs>
        <w:ind w:left="304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7B5EB4"/>
    <w:multiLevelType w:val="hybridMultilevel"/>
    <w:tmpl w:val="C37A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33AD0"/>
    <w:multiLevelType w:val="hybridMultilevel"/>
    <w:tmpl w:val="ECC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5252C7"/>
    <w:multiLevelType w:val="multilevel"/>
    <w:tmpl w:val="D62CCE7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"/>
        </w:tabs>
        <w:ind w:left="18" w:hanging="216"/>
      </w:pPr>
      <w:rPr>
        <w:rFonts w:ascii="Wingdings" w:hAnsi="Wingdings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216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882"/>
        </w:tabs>
        <w:ind w:left="882" w:hanging="216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1314"/>
        </w:tabs>
        <w:ind w:left="131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46"/>
        </w:tabs>
        <w:ind w:left="174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78"/>
        </w:tabs>
        <w:ind w:left="217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0"/>
        </w:tabs>
        <w:ind w:left="261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042"/>
        </w:tabs>
        <w:ind w:left="3042" w:hanging="216"/>
      </w:pPr>
      <w:rPr>
        <w:rFonts w:ascii="Wingdings" w:hAnsi="Wingdings" w:hint="default"/>
      </w:rPr>
    </w:lvl>
  </w:abstractNum>
  <w:abstractNum w:abstractNumId="19" w15:restartNumberingAfterBreak="0">
    <w:nsid w:val="4C8B24F7"/>
    <w:multiLevelType w:val="multilevel"/>
    <w:tmpl w:val="7C2C346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"/>
        </w:tabs>
        <w:ind w:left="18" w:hanging="216"/>
      </w:pPr>
      <w:rPr>
        <w:rFonts w:ascii="Wingdings" w:hAnsi="Wingdings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216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882"/>
        </w:tabs>
        <w:ind w:left="882" w:hanging="216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1314"/>
        </w:tabs>
        <w:ind w:left="131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46"/>
        </w:tabs>
        <w:ind w:left="174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78"/>
        </w:tabs>
        <w:ind w:left="217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0"/>
        </w:tabs>
        <w:ind w:left="261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042"/>
        </w:tabs>
        <w:ind w:left="3042" w:hanging="216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0E00C0"/>
    <w:multiLevelType w:val="hybridMultilevel"/>
    <w:tmpl w:val="EADA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21"/>
  </w:num>
  <w:num w:numId="21">
    <w:abstractNumId w:val="11"/>
  </w:num>
  <w:num w:numId="22">
    <w:abstractNumId w:val="16"/>
  </w:num>
  <w:num w:numId="23">
    <w:abstractNumId w:val="23"/>
  </w:num>
  <w:num w:numId="24">
    <w:abstractNumId w:val="19"/>
  </w:num>
  <w:num w:numId="25">
    <w:abstractNumId w:val="18"/>
  </w:num>
  <w:num w:numId="26">
    <w:abstractNumId w:val="22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62"/>
    <w:rsid w:val="000063EC"/>
    <w:rsid w:val="00006B28"/>
    <w:rsid w:val="00011DB0"/>
    <w:rsid w:val="0003296A"/>
    <w:rsid w:val="00034124"/>
    <w:rsid w:val="00041BA4"/>
    <w:rsid w:val="00043D69"/>
    <w:rsid w:val="000457FF"/>
    <w:rsid w:val="000507B8"/>
    <w:rsid w:val="000536BF"/>
    <w:rsid w:val="00056129"/>
    <w:rsid w:val="0007228C"/>
    <w:rsid w:val="00072DEE"/>
    <w:rsid w:val="00074103"/>
    <w:rsid w:val="00080059"/>
    <w:rsid w:val="000845F3"/>
    <w:rsid w:val="00085447"/>
    <w:rsid w:val="0008728F"/>
    <w:rsid w:val="00087592"/>
    <w:rsid w:val="000A4F59"/>
    <w:rsid w:val="000A6C0C"/>
    <w:rsid w:val="000B016D"/>
    <w:rsid w:val="000C030D"/>
    <w:rsid w:val="000C068E"/>
    <w:rsid w:val="000E1D1A"/>
    <w:rsid w:val="000E39A9"/>
    <w:rsid w:val="00102EE7"/>
    <w:rsid w:val="0010477D"/>
    <w:rsid w:val="00104B68"/>
    <w:rsid w:val="00110D17"/>
    <w:rsid w:val="00123B21"/>
    <w:rsid w:val="001276A1"/>
    <w:rsid w:val="00141A4C"/>
    <w:rsid w:val="001517AD"/>
    <w:rsid w:val="001532A6"/>
    <w:rsid w:val="00156DBB"/>
    <w:rsid w:val="001633EB"/>
    <w:rsid w:val="001A2EF5"/>
    <w:rsid w:val="001A6481"/>
    <w:rsid w:val="001B1A70"/>
    <w:rsid w:val="001B29CF"/>
    <w:rsid w:val="001B52A0"/>
    <w:rsid w:val="001B6BFA"/>
    <w:rsid w:val="001C17EB"/>
    <w:rsid w:val="001C7DBC"/>
    <w:rsid w:val="001E05CD"/>
    <w:rsid w:val="001E78A3"/>
    <w:rsid w:val="0021046F"/>
    <w:rsid w:val="00212BBA"/>
    <w:rsid w:val="0023203D"/>
    <w:rsid w:val="00245F74"/>
    <w:rsid w:val="00253172"/>
    <w:rsid w:val="00263C12"/>
    <w:rsid w:val="00266E49"/>
    <w:rsid w:val="00267FB1"/>
    <w:rsid w:val="00271415"/>
    <w:rsid w:val="0028220F"/>
    <w:rsid w:val="00295E64"/>
    <w:rsid w:val="002A5005"/>
    <w:rsid w:val="002D0136"/>
    <w:rsid w:val="002D4173"/>
    <w:rsid w:val="002F0B21"/>
    <w:rsid w:val="003070F9"/>
    <w:rsid w:val="00313B38"/>
    <w:rsid w:val="0031667A"/>
    <w:rsid w:val="00337C99"/>
    <w:rsid w:val="0034291D"/>
    <w:rsid w:val="00343649"/>
    <w:rsid w:val="00343EDE"/>
    <w:rsid w:val="00356C14"/>
    <w:rsid w:val="00365B16"/>
    <w:rsid w:val="00375607"/>
    <w:rsid w:val="00375DE1"/>
    <w:rsid w:val="00383CB3"/>
    <w:rsid w:val="003860F5"/>
    <w:rsid w:val="003866BA"/>
    <w:rsid w:val="003A493B"/>
    <w:rsid w:val="003E67C9"/>
    <w:rsid w:val="00407163"/>
    <w:rsid w:val="004111B1"/>
    <w:rsid w:val="004123B4"/>
    <w:rsid w:val="00422DBA"/>
    <w:rsid w:val="00432841"/>
    <w:rsid w:val="00433B26"/>
    <w:rsid w:val="0044564E"/>
    <w:rsid w:val="00450E0C"/>
    <w:rsid w:val="00456E1D"/>
    <w:rsid w:val="00484E62"/>
    <w:rsid w:val="00486FBA"/>
    <w:rsid w:val="00497B42"/>
    <w:rsid w:val="004A4200"/>
    <w:rsid w:val="004A56AD"/>
    <w:rsid w:val="004B3462"/>
    <w:rsid w:val="004B4FE9"/>
    <w:rsid w:val="004B7D08"/>
    <w:rsid w:val="004C2FEF"/>
    <w:rsid w:val="004D1250"/>
    <w:rsid w:val="004D2190"/>
    <w:rsid w:val="004D6086"/>
    <w:rsid w:val="004E19F7"/>
    <w:rsid w:val="004E62A8"/>
    <w:rsid w:val="004F0B69"/>
    <w:rsid w:val="00507E4C"/>
    <w:rsid w:val="005211DD"/>
    <w:rsid w:val="00534111"/>
    <w:rsid w:val="00541BAC"/>
    <w:rsid w:val="005578D0"/>
    <w:rsid w:val="00563A6C"/>
    <w:rsid w:val="00582B59"/>
    <w:rsid w:val="005A1904"/>
    <w:rsid w:val="005A1D74"/>
    <w:rsid w:val="005A4BF0"/>
    <w:rsid w:val="005B0E95"/>
    <w:rsid w:val="005C4538"/>
    <w:rsid w:val="005E59FF"/>
    <w:rsid w:val="006113BD"/>
    <w:rsid w:val="00611568"/>
    <w:rsid w:val="00617B26"/>
    <w:rsid w:val="006270A9"/>
    <w:rsid w:val="006315C3"/>
    <w:rsid w:val="006478C5"/>
    <w:rsid w:val="006502C4"/>
    <w:rsid w:val="006544A3"/>
    <w:rsid w:val="006577CD"/>
    <w:rsid w:val="00667AAC"/>
    <w:rsid w:val="00675956"/>
    <w:rsid w:val="00681034"/>
    <w:rsid w:val="00684EA4"/>
    <w:rsid w:val="006850E0"/>
    <w:rsid w:val="0068666B"/>
    <w:rsid w:val="006A4A78"/>
    <w:rsid w:val="006B23B8"/>
    <w:rsid w:val="006B6A2E"/>
    <w:rsid w:val="006D513F"/>
    <w:rsid w:val="006E4FE8"/>
    <w:rsid w:val="006E5B57"/>
    <w:rsid w:val="006F23B5"/>
    <w:rsid w:val="00737FEE"/>
    <w:rsid w:val="007524C0"/>
    <w:rsid w:val="00754FDE"/>
    <w:rsid w:val="00787B3E"/>
    <w:rsid w:val="007A6542"/>
    <w:rsid w:val="007A7690"/>
    <w:rsid w:val="007C3BFA"/>
    <w:rsid w:val="007C5A2D"/>
    <w:rsid w:val="007D13D3"/>
    <w:rsid w:val="007E4C05"/>
    <w:rsid w:val="008067DF"/>
    <w:rsid w:val="00816216"/>
    <w:rsid w:val="00816BE6"/>
    <w:rsid w:val="00852771"/>
    <w:rsid w:val="00852D12"/>
    <w:rsid w:val="00870FF5"/>
    <w:rsid w:val="0087734B"/>
    <w:rsid w:val="008B448C"/>
    <w:rsid w:val="008C36B0"/>
    <w:rsid w:val="008C4A30"/>
    <w:rsid w:val="008D0B7F"/>
    <w:rsid w:val="008D4D70"/>
    <w:rsid w:val="008D7D79"/>
    <w:rsid w:val="008E32AD"/>
    <w:rsid w:val="008E7691"/>
    <w:rsid w:val="008F2B7C"/>
    <w:rsid w:val="00901A40"/>
    <w:rsid w:val="0090203B"/>
    <w:rsid w:val="00903731"/>
    <w:rsid w:val="009100EA"/>
    <w:rsid w:val="00921BB2"/>
    <w:rsid w:val="009309A9"/>
    <w:rsid w:val="00935A62"/>
    <w:rsid w:val="0094184A"/>
    <w:rsid w:val="0095695C"/>
    <w:rsid w:val="00970AB5"/>
    <w:rsid w:val="00994341"/>
    <w:rsid w:val="009A3867"/>
    <w:rsid w:val="009A5437"/>
    <w:rsid w:val="009B0C6E"/>
    <w:rsid w:val="009C5DA0"/>
    <w:rsid w:val="009D05B5"/>
    <w:rsid w:val="009D27BB"/>
    <w:rsid w:val="009D5933"/>
    <w:rsid w:val="009E0A74"/>
    <w:rsid w:val="009F5BBF"/>
    <w:rsid w:val="00A00E5D"/>
    <w:rsid w:val="00A0206F"/>
    <w:rsid w:val="00A02C9E"/>
    <w:rsid w:val="00A02CA7"/>
    <w:rsid w:val="00A200A2"/>
    <w:rsid w:val="00A43AC6"/>
    <w:rsid w:val="00A4560C"/>
    <w:rsid w:val="00A62522"/>
    <w:rsid w:val="00A7001F"/>
    <w:rsid w:val="00A806A4"/>
    <w:rsid w:val="00A85301"/>
    <w:rsid w:val="00AC47CD"/>
    <w:rsid w:val="00AC635D"/>
    <w:rsid w:val="00AD3D09"/>
    <w:rsid w:val="00AE0A6B"/>
    <w:rsid w:val="00AF2593"/>
    <w:rsid w:val="00B05325"/>
    <w:rsid w:val="00B07995"/>
    <w:rsid w:val="00B07B42"/>
    <w:rsid w:val="00B526E0"/>
    <w:rsid w:val="00B57DDD"/>
    <w:rsid w:val="00B6140F"/>
    <w:rsid w:val="00B716F0"/>
    <w:rsid w:val="00B92409"/>
    <w:rsid w:val="00BA5ACF"/>
    <w:rsid w:val="00BD768D"/>
    <w:rsid w:val="00BE29D0"/>
    <w:rsid w:val="00BF3714"/>
    <w:rsid w:val="00C0559B"/>
    <w:rsid w:val="00C1088A"/>
    <w:rsid w:val="00C1146B"/>
    <w:rsid w:val="00C145FB"/>
    <w:rsid w:val="00C24C63"/>
    <w:rsid w:val="00C3575A"/>
    <w:rsid w:val="00C36961"/>
    <w:rsid w:val="00C37237"/>
    <w:rsid w:val="00C51FED"/>
    <w:rsid w:val="00C61F8E"/>
    <w:rsid w:val="00C94DB7"/>
    <w:rsid w:val="00CA37E5"/>
    <w:rsid w:val="00CA6533"/>
    <w:rsid w:val="00CB2C65"/>
    <w:rsid w:val="00CC479F"/>
    <w:rsid w:val="00CE3484"/>
    <w:rsid w:val="00CE75E3"/>
    <w:rsid w:val="00CF1476"/>
    <w:rsid w:val="00CF1F8A"/>
    <w:rsid w:val="00D032AE"/>
    <w:rsid w:val="00D05BC8"/>
    <w:rsid w:val="00D12772"/>
    <w:rsid w:val="00D20BB6"/>
    <w:rsid w:val="00D20D06"/>
    <w:rsid w:val="00D37CF9"/>
    <w:rsid w:val="00D50B82"/>
    <w:rsid w:val="00D53CBD"/>
    <w:rsid w:val="00D84269"/>
    <w:rsid w:val="00D87AEF"/>
    <w:rsid w:val="00D92B49"/>
    <w:rsid w:val="00DB3F6E"/>
    <w:rsid w:val="00DB5CE5"/>
    <w:rsid w:val="00DD5675"/>
    <w:rsid w:val="00DE0B16"/>
    <w:rsid w:val="00DE1DCF"/>
    <w:rsid w:val="00DE5494"/>
    <w:rsid w:val="00DE7034"/>
    <w:rsid w:val="00E10B43"/>
    <w:rsid w:val="00E12BE6"/>
    <w:rsid w:val="00E1386C"/>
    <w:rsid w:val="00E17240"/>
    <w:rsid w:val="00E432D4"/>
    <w:rsid w:val="00E529CD"/>
    <w:rsid w:val="00E83E4B"/>
    <w:rsid w:val="00E87C00"/>
    <w:rsid w:val="00EE4D41"/>
    <w:rsid w:val="00EE570C"/>
    <w:rsid w:val="00EF100F"/>
    <w:rsid w:val="00EF13C8"/>
    <w:rsid w:val="00EF44D9"/>
    <w:rsid w:val="00EF783B"/>
    <w:rsid w:val="00F0620F"/>
    <w:rsid w:val="00F2210A"/>
    <w:rsid w:val="00F27AE4"/>
    <w:rsid w:val="00F53BDF"/>
    <w:rsid w:val="00F83561"/>
    <w:rsid w:val="00FA289D"/>
    <w:rsid w:val="00FA2FC9"/>
    <w:rsid w:val="00FA68BE"/>
    <w:rsid w:val="00FD42D4"/>
    <w:rsid w:val="00FD5B17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86B1"/>
  <w15:chartTrackingRefBased/>
  <w15:docId w15:val="{EF913922-2522-4B62-B549-A445265A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DBA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A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BA4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4B3462"/>
  </w:style>
  <w:style w:type="character" w:customStyle="1" w:styleId="DateChar">
    <w:name w:val="Date Char"/>
    <w:basedOn w:val="DefaultParagraphFont"/>
    <w:link w:val="Date"/>
    <w:uiPriority w:val="1"/>
    <w:semiHidden/>
    <w:rsid w:val="004B3462"/>
  </w:style>
  <w:style w:type="character" w:styleId="UnresolvedMention">
    <w:name w:val="Unresolved Mention"/>
    <w:basedOn w:val="DefaultParagraphFont"/>
    <w:uiPriority w:val="99"/>
    <w:semiHidden/>
    <w:unhideWhenUsed/>
    <w:rsid w:val="004E62A8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D2190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FD42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1C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st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267312436F488E9C27E0612D09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F408-17EA-4159-9CA2-906B5F237265}"/>
      </w:docPartPr>
      <w:docPartBody>
        <w:p w:rsidR="00005496" w:rsidRDefault="00A8625E" w:rsidP="00A8625E">
          <w:pPr>
            <w:pStyle w:val="B3267312436F488E9C27E0612D09587C"/>
          </w:pPr>
          <w:r>
            <w:t>Skills &amp; Abilities</w:t>
          </w:r>
        </w:p>
      </w:docPartBody>
    </w:docPart>
    <w:docPart>
      <w:docPartPr>
        <w:name w:val="2EF324ED72A749CC80236750B6A9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BB709-4C5A-45D0-A862-4426578B0626}"/>
      </w:docPartPr>
      <w:docPartBody>
        <w:p w:rsidR="00DD47D9" w:rsidRDefault="00662115" w:rsidP="00662115">
          <w:pPr>
            <w:pStyle w:val="2EF324ED72A749CC80236750B6A90448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05496"/>
    <w:rsid w:val="000652EF"/>
    <w:rsid w:val="00087B4F"/>
    <w:rsid w:val="002366C3"/>
    <w:rsid w:val="002D7ACF"/>
    <w:rsid w:val="0032553C"/>
    <w:rsid w:val="003D1C82"/>
    <w:rsid w:val="00476BEE"/>
    <w:rsid w:val="00545F70"/>
    <w:rsid w:val="005F5363"/>
    <w:rsid w:val="006168B0"/>
    <w:rsid w:val="00662115"/>
    <w:rsid w:val="006E6878"/>
    <w:rsid w:val="00A42170"/>
    <w:rsid w:val="00A70C4F"/>
    <w:rsid w:val="00A8625E"/>
    <w:rsid w:val="00AA6DE9"/>
    <w:rsid w:val="00AB49D9"/>
    <w:rsid w:val="00CC6058"/>
    <w:rsid w:val="00D22EBB"/>
    <w:rsid w:val="00D32D8E"/>
    <w:rsid w:val="00DD47D9"/>
    <w:rsid w:val="00E40B6C"/>
    <w:rsid w:val="00E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10312F4A64A1F9E10D47F7990ED31">
    <w:name w:val="D7410312F4A64A1F9E10D47F7990ED31"/>
  </w:style>
  <w:style w:type="paragraph" w:customStyle="1" w:styleId="AD57CD203CF6428BAB6768241FC156EC">
    <w:name w:val="AD57CD203CF6428BAB6768241FC156EC"/>
  </w:style>
  <w:style w:type="paragraph" w:customStyle="1" w:styleId="88417B06F2EC4D69AFEAEB5CD89C875E">
    <w:name w:val="88417B06F2EC4D69AFEAEB5CD89C875E"/>
  </w:style>
  <w:style w:type="paragraph" w:customStyle="1" w:styleId="88D964B4992D4865AB227818B7E7C752">
    <w:name w:val="88D964B4992D4865AB227818B7E7C752"/>
  </w:style>
  <w:style w:type="paragraph" w:customStyle="1" w:styleId="E240F77166034D04B6D90C05D2D77D97">
    <w:name w:val="E240F77166034D04B6D90C05D2D77D97"/>
  </w:style>
  <w:style w:type="paragraph" w:customStyle="1" w:styleId="737965747EAA450A8E090F9B684A1C43">
    <w:name w:val="737965747EAA450A8E090F9B684A1C43"/>
  </w:style>
  <w:style w:type="paragraph" w:customStyle="1" w:styleId="44FDF0D9809B4BFF9366BA02B9765B04">
    <w:name w:val="44FDF0D9809B4BFF9366BA02B9765B04"/>
  </w:style>
  <w:style w:type="paragraph" w:customStyle="1" w:styleId="0EDB7B3664D040B0A1BE35CCFF3BCBEE">
    <w:name w:val="0EDB7B3664D040B0A1BE35CCFF3BCBEE"/>
  </w:style>
  <w:style w:type="paragraph" w:customStyle="1" w:styleId="B0E2EB1378EB4C498D52B435B3BCE275">
    <w:name w:val="B0E2EB1378EB4C498D52B435B3BCE275"/>
  </w:style>
  <w:style w:type="paragraph" w:customStyle="1" w:styleId="391E29E2B2E84CD8860ACF33A0B3BB54">
    <w:name w:val="391E29E2B2E84CD8860ACF33A0B3BB54"/>
  </w:style>
  <w:style w:type="paragraph" w:customStyle="1" w:styleId="3D7AD1853D7046CBBB03589B769E864A">
    <w:name w:val="3D7AD1853D7046CBBB03589B769E864A"/>
  </w:style>
  <w:style w:type="paragraph" w:customStyle="1" w:styleId="043773DB77C648639E7914E3D272B3B8">
    <w:name w:val="043773DB77C648639E7914E3D272B3B8"/>
  </w:style>
  <w:style w:type="paragraph" w:customStyle="1" w:styleId="64B34535C8754316B4E2E63C4409702E">
    <w:name w:val="64B34535C8754316B4E2E63C4409702E"/>
  </w:style>
  <w:style w:type="paragraph" w:customStyle="1" w:styleId="96896690A3A9436E9786AF44180D7B65">
    <w:name w:val="96896690A3A9436E9786AF44180D7B65"/>
  </w:style>
  <w:style w:type="paragraph" w:customStyle="1" w:styleId="875BDA93289643DCA933715C256057B1">
    <w:name w:val="875BDA93289643DCA933715C256057B1"/>
  </w:style>
  <w:style w:type="paragraph" w:customStyle="1" w:styleId="D2FA9CB976AB4DFBB4DCA646F4B93C04">
    <w:name w:val="D2FA9CB976AB4DFBB4DCA646F4B93C04"/>
  </w:style>
  <w:style w:type="paragraph" w:customStyle="1" w:styleId="CC64E8915997455BA667E1E5157B2F45">
    <w:name w:val="CC64E8915997455BA667E1E5157B2F45"/>
  </w:style>
  <w:style w:type="paragraph" w:customStyle="1" w:styleId="94F7D70C19EF4922AE1C62510155CA0F">
    <w:name w:val="94F7D70C19EF4922AE1C62510155CA0F"/>
  </w:style>
  <w:style w:type="paragraph" w:customStyle="1" w:styleId="D031F78898764FD4BE63A1CFA1230EF4">
    <w:name w:val="D031F78898764FD4BE63A1CFA1230EF4"/>
  </w:style>
  <w:style w:type="paragraph" w:customStyle="1" w:styleId="59F3F4ED4E674E90A52F548CAE025ABB">
    <w:name w:val="59F3F4ED4E674E90A52F548CAE025ABB"/>
  </w:style>
  <w:style w:type="paragraph" w:customStyle="1" w:styleId="2196240042C24EA9B17AF2550A350401">
    <w:name w:val="2196240042C24EA9B17AF2550A350401"/>
  </w:style>
  <w:style w:type="paragraph" w:customStyle="1" w:styleId="2AD34A0B477F4204A4202C6C9424B700">
    <w:name w:val="2AD34A0B477F4204A4202C6C9424B700"/>
  </w:style>
  <w:style w:type="paragraph" w:customStyle="1" w:styleId="4BA60D1F5BD24BEAA631173DD3335C47">
    <w:name w:val="4BA60D1F5BD24BEAA631173DD3335C47"/>
  </w:style>
  <w:style w:type="paragraph" w:customStyle="1" w:styleId="EB8376FC02544D929D01100915D21733">
    <w:name w:val="EB8376FC02544D929D01100915D21733"/>
  </w:style>
  <w:style w:type="paragraph" w:customStyle="1" w:styleId="9593FD6E5BCF48369A4D5E44173AEA0F">
    <w:name w:val="9593FD6E5BCF48369A4D5E44173AEA0F"/>
  </w:style>
  <w:style w:type="paragraph" w:customStyle="1" w:styleId="120F1C75CB0746899ACFA252C6347B92">
    <w:name w:val="120F1C75CB0746899ACFA252C6347B92"/>
  </w:style>
  <w:style w:type="paragraph" w:customStyle="1" w:styleId="88F02AF0123C46F9BD8DB18A1C5094E1">
    <w:name w:val="88F02AF0123C46F9BD8DB18A1C5094E1"/>
  </w:style>
  <w:style w:type="paragraph" w:customStyle="1" w:styleId="1C35375DF9EB4F6591645AEAF9A61EDA">
    <w:name w:val="1C35375DF9EB4F6591645AEAF9A61EDA"/>
  </w:style>
  <w:style w:type="paragraph" w:customStyle="1" w:styleId="6D30A7E169C749989555D427BB701B41">
    <w:name w:val="6D30A7E169C749989555D427BB701B41"/>
  </w:style>
  <w:style w:type="paragraph" w:customStyle="1" w:styleId="A41AD550FD81497B859FE9A09A2D2D62">
    <w:name w:val="A41AD550FD81497B859FE9A09A2D2D62"/>
  </w:style>
  <w:style w:type="paragraph" w:customStyle="1" w:styleId="92136201B87F420798F28065C95EC7B4">
    <w:name w:val="92136201B87F420798F28065C95EC7B4"/>
  </w:style>
  <w:style w:type="paragraph" w:customStyle="1" w:styleId="6B736A632F8942D7B92EEF7350C208C5">
    <w:name w:val="6B736A632F8942D7B92EEF7350C208C5"/>
  </w:style>
  <w:style w:type="paragraph" w:customStyle="1" w:styleId="4D301D1E02AA4E92962C91D159901CF9">
    <w:name w:val="4D301D1E02AA4E92962C91D159901CF9"/>
  </w:style>
  <w:style w:type="paragraph" w:customStyle="1" w:styleId="B3267312436F488E9C27E0612D09587C">
    <w:name w:val="B3267312436F488E9C27E0612D09587C"/>
    <w:rsid w:val="00A8625E"/>
  </w:style>
  <w:style w:type="paragraph" w:customStyle="1" w:styleId="8BDF807B81FA43F6982DEEC24D57759C">
    <w:name w:val="8BDF807B81FA43F6982DEEC24D57759C"/>
    <w:rsid w:val="00A8625E"/>
  </w:style>
  <w:style w:type="paragraph" w:customStyle="1" w:styleId="8232411172604E30A444BDC2272EED94">
    <w:name w:val="8232411172604E30A444BDC2272EED94"/>
    <w:rsid w:val="00D22EBB"/>
  </w:style>
  <w:style w:type="paragraph" w:customStyle="1" w:styleId="2EF324ED72A749CC80236750B6A90448">
    <w:name w:val="2EF324ED72A749CC80236750B6A90448"/>
    <w:rsid w:val="00662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807C-E0F1-41AF-A8EE-64E07F1E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Winston</dc:creator>
  <cp:keywords/>
  <cp:lastModifiedBy>Winston Li</cp:lastModifiedBy>
  <cp:revision>2</cp:revision>
  <cp:lastPrinted>2017-11-06T06:50:00Z</cp:lastPrinted>
  <dcterms:created xsi:type="dcterms:W3CDTF">2017-12-09T20:13:00Z</dcterms:created>
  <dcterms:modified xsi:type="dcterms:W3CDTF">2017-12-09T20:13:00Z</dcterms:modified>
  <cp:version/>
</cp:coreProperties>
</file>